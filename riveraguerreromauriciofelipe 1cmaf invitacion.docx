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51FE" w14:textId="3D930C59" w:rsidR="001238D4" w:rsidRPr="004013C4" w:rsidRDefault="00702DB4" w:rsidP="004013C4">
      <w:pPr>
        <w:pStyle w:val="Subttulo"/>
      </w:pPr>
      <w:r>
        <w:t xml:space="preserve">ESCA Santo Tomas </w:t>
      </w:r>
    </w:p>
    <w:p w14:paraId="76FF6D18" w14:textId="35B907D3" w:rsidR="001238D4" w:rsidRPr="004013C4" w:rsidRDefault="00702DB4" w:rsidP="00051F12">
      <w:pPr>
        <w:pStyle w:val="Subttulo"/>
      </w:pPr>
      <w:r>
        <w:t xml:space="preserve">te invita a conocer los deportes de la unidad </w:t>
      </w:r>
    </w:p>
    <w:p w14:paraId="40092063" w14:textId="628B3715" w:rsidR="00904E04" w:rsidRPr="004013C4" w:rsidRDefault="00702DB4" w:rsidP="004013C4">
      <w:pPr>
        <w:pStyle w:val="Ttulo"/>
      </w:pPr>
      <w:r>
        <w:t>Mauricio rivera</w:t>
      </w:r>
    </w:p>
    <w:p w14:paraId="392C5ABE" w14:textId="155A634C" w:rsidR="001238D4" w:rsidRPr="00AC2D0D" w:rsidRDefault="00702DB4" w:rsidP="00AC2D0D">
      <w:pPr>
        <w:pStyle w:val="Ttulo1"/>
      </w:pPr>
      <w:r>
        <w:t>30/10/2025</w:t>
      </w:r>
      <w:r w:rsidR="00904E04" w:rsidRPr="00AC2D0D">
        <w:rPr>
          <w:lang w:bidi="es-ES"/>
        </w:rPr>
        <w:t xml:space="preserve"> </w:t>
      </w:r>
      <w:sdt>
        <w:sdtPr>
          <w:alias w:val="En:"/>
          <w:tag w:val="En:"/>
          <w:id w:val="-1785183900"/>
          <w:placeholder>
            <w:docPart w:val="08C9A4C81CD04293A61430E9C662483A"/>
          </w:placeholder>
          <w:temporary/>
          <w:showingPlcHdr/>
          <w15:appearance w15:val="hidden"/>
        </w:sdtPr>
        <w:sdtEndPr/>
        <w:sdtContent>
          <w:r w:rsidR="00F8403F">
            <w:rPr>
              <w:lang w:bidi="es-ES"/>
            </w:rPr>
            <w:t>a las</w:t>
          </w:r>
        </w:sdtContent>
      </w:sdt>
      <w:r w:rsidR="00904E04" w:rsidRPr="00AC2D0D">
        <w:rPr>
          <w:lang w:bidi="es-ES"/>
        </w:rPr>
        <w:t xml:space="preserve"> </w:t>
      </w:r>
      <w:r>
        <w:t>9pm</w:t>
      </w:r>
    </w:p>
    <w:p w14:paraId="75A210A0" w14:textId="42100D75" w:rsidR="00904E04" w:rsidRPr="0029440E" w:rsidRDefault="00702DB4" w:rsidP="00AC2D0D">
      <w:pPr>
        <w:pStyle w:val="Ttulo1"/>
      </w:pPr>
      <w:r>
        <w:t>ubicación esca sto tomas</w:t>
      </w:r>
    </w:p>
    <w:p w14:paraId="6564AFA7" w14:textId="704EE8FA" w:rsidR="001238D4" w:rsidRDefault="00702DB4" w:rsidP="00AC2D0D">
      <w:pPr>
        <w:pStyle w:val="Ttulo1"/>
      </w:pPr>
      <w:r>
        <w:t>lleva agua y ropa comoda</w:t>
      </w:r>
    </w:p>
    <w:p w14:paraId="62B3784D" w14:textId="77777777" w:rsidR="00E7686A" w:rsidRDefault="008561D9" w:rsidP="00E7686A">
      <w:sdt>
        <w:sdtPr>
          <w:alias w:val="Escriba el texto:"/>
          <w:tag w:val="Escriba el texto:"/>
          <w:id w:val="-52629401"/>
          <w:placeholder>
            <w:docPart w:val="459FF882597B49F79744764685CEC464"/>
          </w:placeholder>
          <w:temporary/>
          <w:showingPlcHdr/>
          <w15:appearance w15:val="hidden"/>
        </w:sdtPr>
        <w:sdtEndPr/>
        <w:sdtContent>
          <w:r w:rsidR="00904E04">
            <w:rPr>
              <w:lang w:bidi="es-ES"/>
            </w:rPr>
            <w:t>HABRÁ MUCHOS APERITIVOS, ASÍ QUE PREPÁRESE.</w:t>
          </w:r>
        </w:sdtContent>
      </w:sdt>
    </w:p>
    <w:sectPr w:rsidR="00E7686A" w:rsidSect="00FB18D9">
      <w:headerReference w:type="default" r:id="rId7"/>
      <w:pgSz w:w="16838" w:h="11906" w:orient="landscape" w:code="9"/>
      <w:pgMar w:top="2160" w:right="900" w:bottom="1440" w:left="77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9671" w14:textId="77777777" w:rsidR="008561D9" w:rsidRDefault="008561D9">
      <w:pPr>
        <w:spacing w:after="0" w:line="240" w:lineRule="auto"/>
      </w:pPr>
      <w:r>
        <w:separator/>
      </w:r>
    </w:p>
  </w:endnote>
  <w:endnote w:type="continuationSeparator" w:id="0">
    <w:p w14:paraId="587CA367" w14:textId="77777777" w:rsidR="008561D9" w:rsidRDefault="0085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0FE4" w14:textId="77777777" w:rsidR="008561D9" w:rsidRDefault="008561D9">
      <w:pPr>
        <w:spacing w:after="0" w:line="240" w:lineRule="auto"/>
      </w:pPr>
      <w:r>
        <w:separator/>
      </w:r>
    </w:p>
  </w:footnote>
  <w:footnote w:type="continuationSeparator" w:id="0">
    <w:p w14:paraId="7B333681" w14:textId="77777777" w:rsidR="008561D9" w:rsidRDefault="0085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69B9" w14:textId="77777777" w:rsidR="00904E04" w:rsidRDefault="00610969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1" layoutInCell="1" allowOverlap="1" wp14:anchorId="1B017D47" wp14:editId="232FC99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92000" cy="7583638"/>
          <wp:effectExtent l="0" t="0" r="0" b="0"/>
          <wp:wrapNone/>
          <wp:docPr id="5" name="Imagen 5" descr="Fondo con árbitro y tex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ospecto de fútbo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000" cy="758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C045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52AEC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3CA78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98843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4EDC7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609F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9CAE4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9CCF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F616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B01B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B4"/>
    <w:rsid w:val="00051F12"/>
    <w:rsid w:val="000865A0"/>
    <w:rsid w:val="001238D4"/>
    <w:rsid w:val="001428FD"/>
    <w:rsid w:val="00184134"/>
    <w:rsid w:val="001D06B3"/>
    <w:rsid w:val="001E1E51"/>
    <w:rsid w:val="00210BB2"/>
    <w:rsid w:val="00217744"/>
    <w:rsid w:val="002836CF"/>
    <w:rsid w:val="0029440E"/>
    <w:rsid w:val="002C69C9"/>
    <w:rsid w:val="004013C4"/>
    <w:rsid w:val="00444154"/>
    <w:rsid w:val="004564F3"/>
    <w:rsid w:val="00490449"/>
    <w:rsid w:val="00547BF8"/>
    <w:rsid w:val="00610969"/>
    <w:rsid w:val="006510F3"/>
    <w:rsid w:val="00702DB4"/>
    <w:rsid w:val="0071332A"/>
    <w:rsid w:val="00830C24"/>
    <w:rsid w:val="008561D9"/>
    <w:rsid w:val="008E5486"/>
    <w:rsid w:val="00904E04"/>
    <w:rsid w:val="0091755A"/>
    <w:rsid w:val="00931C24"/>
    <w:rsid w:val="00AC2D0D"/>
    <w:rsid w:val="00AD1EBD"/>
    <w:rsid w:val="00B00314"/>
    <w:rsid w:val="00B3774C"/>
    <w:rsid w:val="00BA4B3D"/>
    <w:rsid w:val="00BF70B7"/>
    <w:rsid w:val="00C34564"/>
    <w:rsid w:val="00C37C8A"/>
    <w:rsid w:val="00CF0193"/>
    <w:rsid w:val="00CF59A3"/>
    <w:rsid w:val="00D41EF0"/>
    <w:rsid w:val="00DB7ECE"/>
    <w:rsid w:val="00E7686A"/>
    <w:rsid w:val="00F367D1"/>
    <w:rsid w:val="00F73120"/>
    <w:rsid w:val="00F8403F"/>
    <w:rsid w:val="00FB18D9"/>
    <w:rsid w:val="00FE0D4D"/>
    <w:rsid w:val="00FE4201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BB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C9"/>
    <w:rPr>
      <w:caps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AC2D0D"/>
    <w:pPr>
      <w:keepNext/>
      <w:keepLines/>
      <w:spacing w:after="240" w:line="240" w:lineRule="auto"/>
      <w:contextualSpacing/>
      <w:outlineLvl w:val="0"/>
    </w:pPr>
    <w:rPr>
      <w:rFonts w:asciiTheme="majorHAnsi" w:eastAsiaTheme="majorEastAsia" w:hAnsiTheme="majorHAnsi" w:cstheme="majorBidi"/>
      <w:bCs/>
      <w:sz w:val="40"/>
      <w:szCs w:val="144"/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7686A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9C9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E7686A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836CF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FE420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201"/>
    <w:rPr>
      <w:caps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E420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201"/>
    <w:rPr>
      <w:caps/>
      <w:sz w:val="24"/>
      <w:szCs w:val="24"/>
    </w:rPr>
  </w:style>
  <w:style w:type="paragraph" w:styleId="Subttulo">
    <w:name w:val="Subtitle"/>
    <w:basedOn w:val="Normal"/>
    <w:next w:val="Ttulo"/>
    <w:link w:val="SubttuloCar"/>
    <w:uiPriority w:val="2"/>
    <w:qFormat/>
    <w:rsid w:val="004013C4"/>
    <w:pPr>
      <w:keepNext/>
      <w:keepLines/>
      <w:numPr>
        <w:ilvl w:val="1"/>
      </w:numPr>
      <w:spacing w:after="240" w:line="240" w:lineRule="auto"/>
      <w:contextualSpacing/>
    </w:pPr>
    <w:rPr>
      <w:sz w:val="6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sid w:val="00AC2D0D"/>
    <w:rPr>
      <w:caps/>
      <w:color w:val="FFFFFF" w:themeColor="background1"/>
      <w:sz w:val="60"/>
    </w:rPr>
  </w:style>
  <w:style w:type="paragraph" w:styleId="Ttulo">
    <w:name w:val="Title"/>
    <w:basedOn w:val="Normal"/>
    <w:next w:val="Ttulo1"/>
    <w:link w:val="TtuloCar"/>
    <w:uiPriority w:val="1"/>
    <w:qFormat/>
    <w:rsid w:val="00E7686A"/>
    <w:pPr>
      <w:keepNext/>
      <w:keepLines/>
      <w:spacing w:before="360" w:after="360" w:line="1360" w:lineRule="exact"/>
      <w:contextualSpacing/>
    </w:pPr>
    <w:rPr>
      <w:rFonts w:asciiTheme="majorHAnsi" w:eastAsiaTheme="majorEastAsia" w:hAnsiTheme="majorHAnsi" w:cstheme="majorBidi"/>
      <w:b/>
      <w:spacing w:val="10"/>
      <w:sz w:val="144"/>
      <w:szCs w:val="56"/>
      <w14:shadow w14:blurRad="63500" w14:dist="50800" w14:dir="13500000" w14:sx="0" w14:sy="0" w14:kx="0" w14:ky="0" w14:algn="none">
        <w14:srgbClr w14:val="000000">
          <w14:alpha w14:val="50000"/>
        </w14:srgbClr>
      </w14:shadow>
    </w:rPr>
  </w:style>
  <w:style w:type="character" w:customStyle="1" w:styleId="TtuloCar">
    <w:name w:val="Título Car"/>
    <w:basedOn w:val="Fuentedeprrafopredeter"/>
    <w:link w:val="Ttulo"/>
    <w:uiPriority w:val="1"/>
    <w:rsid w:val="00E7686A"/>
    <w:rPr>
      <w:rFonts w:asciiTheme="majorHAnsi" w:eastAsiaTheme="majorEastAsia" w:hAnsiTheme="majorHAnsi" w:cstheme="majorBidi"/>
      <w:b/>
      <w:caps/>
      <w:spacing w:val="10"/>
      <w:sz w:val="144"/>
      <w:szCs w:val="56"/>
      <w14:shadow w14:blurRad="63500" w14:dist="50800" w14:dir="13500000" w14:sx="0" w14:sy="0" w14:kx="0" w14:ky="0" w14:algn="none">
        <w14:srgbClr w14:val="000000">
          <w14:alpha w14:val="50000"/>
        </w14:srgbClr>
      </w14:shadow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00314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00314"/>
    <w:rPr>
      <w:i/>
      <w:iCs/>
      <w:cap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0031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00314"/>
    <w:rPr>
      <w:i/>
      <w:iCs/>
      <w:caps/>
      <w:color w:val="1F4E79" w:themeColor="accent1" w:themeShade="80"/>
      <w:sz w:val="24"/>
      <w:szCs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00314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0031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00314"/>
    <w:rPr>
      <w:b/>
      <w:bCs/>
      <w:caps w:val="0"/>
      <w:smallCaps/>
      <w:color w:val="1F4E79" w:themeColor="accent1" w:themeShade="80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00314"/>
    <w:rPr>
      <w:b/>
      <w:bCs/>
      <w:i/>
      <w:iCs/>
      <w:spacing w:val="0"/>
    </w:rPr>
  </w:style>
  <w:style w:type="paragraph" w:styleId="Textodebloque">
    <w:name w:val="Block Text"/>
    <w:basedOn w:val="Normal"/>
    <w:uiPriority w:val="99"/>
    <w:semiHidden/>
    <w:unhideWhenUsed/>
    <w:rsid w:val="002836C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8F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86A"/>
    <w:rPr>
      <w:rFonts w:asciiTheme="majorHAnsi" w:eastAsiaTheme="majorEastAsia" w:hAnsiTheme="majorHAnsi" w:cstheme="majorBidi"/>
      <w:caps/>
      <w:color w:val="1F4E79" w:themeColor="accent1" w:themeShade="80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8FD"/>
    <w:rPr>
      <w:rFonts w:ascii="Segoe UI" w:hAnsi="Segoe UI" w:cs="Segoe UI"/>
      <w:cap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428FD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28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28FD"/>
    <w:rPr>
      <w:caps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428F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428FD"/>
    <w:rPr>
      <w:caps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428FD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428FD"/>
    <w:rPr>
      <w:cap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428F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428FD"/>
    <w:rPr>
      <w:caps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428F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428FD"/>
    <w:rPr>
      <w:caps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428FD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428FD"/>
    <w:rPr>
      <w:caps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428F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428FD"/>
    <w:rPr>
      <w:caps/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428FD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428FD"/>
    <w:rPr>
      <w:caps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28FD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428FD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428FD"/>
    <w:rPr>
      <w:caps/>
      <w:sz w:val="24"/>
      <w:szCs w:val="24"/>
    </w:rPr>
  </w:style>
  <w:style w:type="table" w:styleId="Cuadrculavistosa">
    <w:name w:val="Colorful Grid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428F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28FD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28FD"/>
    <w:rPr>
      <w:cap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8FD"/>
    <w:rPr>
      <w:b/>
      <w:bCs/>
      <w:caps/>
      <w:szCs w:val="20"/>
    </w:rPr>
  </w:style>
  <w:style w:type="table" w:styleId="Listaoscura">
    <w:name w:val="Dark List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428FD"/>
  </w:style>
  <w:style w:type="character" w:customStyle="1" w:styleId="FechaCar">
    <w:name w:val="Fecha Car"/>
    <w:basedOn w:val="Fuentedeprrafopredeter"/>
    <w:link w:val="Fecha"/>
    <w:uiPriority w:val="99"/>
    <w:semiHidden/>
    <w:rsid w:val="001428FD"/>
    <w:rPr>
      <w:caps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28F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28FD"/>
    <w:rPr>
      <w:rFonts w:ascii="Segoe UI" w:hAnsi="Segoe UI" w:cs="Segoe UI"/>
      <w:cap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428F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428FD"/>
    <w:rPr>
      <w:caps/>
      <w:sz w:val="24"/>
      <w:szCs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1428FD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428F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428FD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428FD"/>
    <w:rPr>
      <w:cap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428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8FD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428F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28FD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28FD"/>
    <w:rPr>
      <w:caps/>
      <w:szCs w:val="20"/>
    </w:rPr>
  </w:style>
  <w:style w:type="table" w:styleId="Tablaconcuadrcula1clara">
    <w:name w:val="Grid Table 1 Light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E7686A"/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9C9"/>
    <w:rPr>
      <w:rFonts w:asciiTheme="majorHAnsi" w:eastAsiaTheme="majorEastAsia" w:hAnsiTheme="majorHAnsi" w:cstheme="majorBidi"/>
      <w:caps/>
      <w:color w:val="1F4E79" w:themeColor="accent1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86A"/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86A"/>
    <w:rPr>
      <w:rFonts w:asciiTheme="majorHAnsi" w:eastAsiaTheme="majorEastAsia" w:hAnsiTheme="majorHAnsi" w:cstheme="majorBidi"/>
      <w:i/>
      <w:iCs/>
      <w:caps/>
      <w:color w:val="1F4D78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86A"/>
    <w:rPr>
      <w:rFonts w:asciiTheme="majorHAnsi" w:eastAsiaTheme="majorEastAsia" w:hAnsiTheme="majorHAnsi" w:cstheme="majorBidi"/>
      <w:cap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86A"/>
    <w:rPr>
      <w:rFonts w:asciiTheme="majorHAnsi" w:eastAsiaTheme="majorEastAsia" w:hAnsiTheme="majorHAnsi" w:cstheme="majorBidi"/>
      <w:i/>
      <w:iCs/>
      <w:cap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428FD"/>
  </w:style>
  <w:style w:type="paragraph" w:styleId="DireccinHTML">
    <w:name w:val="HTML Address"/>
    <w:basedOn w:val="Normal"/>
    <w:link w:val="DireccinHTMLCar"/>
    <w:uiPriority w:val="99"/>
    <w:semiHidden/>
    <w:unhideWhenUsed/>
    <w:rsid w:val="001428F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428FD"/>
    <w:rPr>
      <w:i/>
      <w:iCs/>
      <w:caps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1428F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428F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28F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28FD"/>
    <w:rPr>
      <w:rFonts w:ascii="Consolas" w:hAnsi="Consolas"/>
      <w:cap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428F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428F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428FD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428FD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428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428FD"/>
  </w:style>
  <w:style w:type="paragraph" w:styleId="Lista">
    <w:name w:val="List"/>
    <w:basedOn w:val="Normal"/>
    <w:uiPriority w:val="99"/>
    <w:semiHidden/>
    <w:unhideWhenUsed/>
    <w:rsid w:val="00142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42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42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42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428F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428F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428F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428F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428F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428F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428F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428F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428F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428F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428F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428F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428F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428F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428F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428F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428F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428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ap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428FD"/>
    <w:rPr>
      <w:rFonts w:ascii="Consolas" w:hAnsi="Consolas"/>
      <w:cap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42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428FD"/>
    <w:rPr>
      <w:rFonts w:asciiTheme="majorHAnsi" w:eastAsiaTheme="majorEastAsia" w:hAnsiTheme="majorHAnsi" w:cstheme="majorBidi"/>
      <w:caps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428FD"/>
    <w:pPr>
      <w:spacing w:after="0" w:line="240" w:lineRule="auto"/>
    </w:pPr>
    <w:rPr>
      <w:cap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8FD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428F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428F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428FD"/>
    <w:rPr>
      <w:caps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428FD"/>
  </w:style>
  <w:style w:type="table" w:styleId="Tablanormal1">
    <w:name w:val="Plain Table 1"/>
    <w:basedOn w:val="Tablanormal"/>
    <w:uiPriority w:val="41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28F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28FD"/>
    <w:rPr>
      <w:rFonts w:ascii="Consolas" w:hAnsi="Consolas"/>
      <w:caps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428FD"/>
  </w:style>
  <w:style w:type="character" w:customStyle="1" w:styleId="SaludoCar">
    <w:name w:val="Saludo Car"/>
    <w:basedOn w:val="Fuentedeprrafopredeter"/>
    <w:link w:val="Saludo"/>
    <w:uiPriority w:val="99"/>
    <w:semiHidden/>
    <w:rsid w:val="001428FD"/>
    <w:rPr>
      <w:caps/>
      <w:sz w:val="24"/>
      <w:szCs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1428FD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428FD"/>
    <w:rPr>
      <w:caps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sid w:val="001428FD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428FD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1428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428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42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42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42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428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428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428F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428F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428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428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428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42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428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4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428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428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428F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428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42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42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42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42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42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42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428FD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428F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428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42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42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42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4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428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428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428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428F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428F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428F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428FD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428FD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428FD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428FD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428FD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428FD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428FD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428FD"/>
    <w:pPr>
      <w:spacing w:before="240" w:after="0" w:line="276" w:lineRule="auto"/>
      <w:contextualSpacing w:val="0"/>
      <w:outlineLvl w:val="9"/>
    </w:pPr>
    <w:rPr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Prospecto%20de%20fiesta%20del%20f&#250;tbo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C9A4C81CD04293A61430E9C662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27C1B-0CB5-43B8-A25F-A292ECA2A959}"/>
      </w:docPartPr>
      <w:docPartBody>
        <w:p w:rsidR="00000000" w:rsidRDefault="009543E1">
          <w:pPr>
            <w:pStyle w:val="08C9A4C81CD04293A61430E9C662483A"/>
          </w:pPr>
          <w:r>
            <w:rPr>
              <w:lang w:bidi="es-ES"/>
            </w:rPr>
            <w:t>En</w:t>
          </w:r>
        </w:p>
      </w:docPartBody>
    </w:docPart>
    <w:docPart>
      <w:docPartPr>
        <w:name w:val="459FF882597B49F79744764685CE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21212-509C-43AA-ADCB-AF1D2635CA1F}"/>
      </w:docPartPr>
      <w:docPartBody>
        <w:p w:rsidR="00000000" w:rsidRDefault="009543E1">
          <w:pPr>
            <w:pStyle w:val="459FF882597B49F79744764685CEC464"/>
          </w:pPr>
          <w:r>
            <w:rPr>
              <w:lang w:bidi="es-ES"/>
            </w:rPr>
            <w:t>HABRÁ MUCHOS APERITIVOS, ASÍ QUE PREPÁRESE.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E1"/>
    <w:rsid w:val="009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A0D4B7C04F459AA2DA87286B0C3277">
    <w:name w:val="00A0D4B7C04F459AA2DA87286B0C3277"/>
  </w:style>
  <w:style w:type="paragraph" w:customStyle="1" w:styleId="7115BF2C7DD34CB1A2C7A943426E43DC">
    <w:name w:val="7115BF2C7DD34CB1A2C7A943426E43DC"/>
  </w:style>
  <w:style w:type="paragraph" w:customStyle="1" w:styleId="A8393980342A4B589A8C7E1C5CD0E8F9">
    <w:name w:val="A8393980342A4B589A8C7E1C5CD0E8F9"/>
  </w:style>
  <w:style w:type="paragraph" w:customStyle="1" w:styleId="F8C7FDD00DDB43FB92026DB146AFBCB3">
    <w:name w:val="F8C7FDD00DDB43FB92026DB146AFBCB3"/>
  </w:style>
  <w:style w:type="paragraph" w:customStyle="1" w:styleId="8ED7F96AC2FC408182A2F6CF9E9C7DCF">
    <w:name w:val="8ED7F96AC2FC408182A2F6CF9E9C7DCF"/>
  </w:style>
  <w:style w:type="paragraph" w:customStyle="1" w:styleId="08C9A4C81CD04293A61430E9C662483A">
    <w:name w:val="08C9A4C81CD04293A61430E9C662483A"/>
  </w:style>
  <w:style w:type="paragraph" w:customStyle="1" w:styleId="1DF0F3D0C16F4574A13E670698AD76B1">
    <w:name w:val="1DF0F3D0C16F4574A13E670698AD76B1"/>
  </w:style>
  <w:style w:type="paragraph" w:customStyle="1" w:styleId="D6F53FE5F7354FB287CC6C8FF51416FA">
    <w:name w:val="D6F53FE5F7354FB287CC6C8FF51416FA"/>
  </w:style>
  <w:style w:type="paragraph" w:customStyle="1" w:styleId="8344040BDACB41FA98267551BA7771EF">
    <w:name w:val="8344040BDACB41FA98267551BA7771EF"/>
  </w:style>
  <w:style w:type="paragraph" w:customStyle="1" w:styleId="F9C4D00E5E5A4C61B6FD870EECE12BDD">
    <w:name w:val="F9C4D00E5E5A4C61B6FD870EECE12BDD"/>
  </w:style>
  <w:style w:type="paragraph" w:customStyle="1" w:styleId="459FF882597B49F79744764685CEC464">
    <w:name w:val="459FF882597B49F79744764685CEC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otball party fly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Prospecto de fiesta del fútbol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2025-09-09T16:18:00Z</dcterms:created>
  <dcterms:modified xsi:type="dcterms:W3CDTF">2025-09-09T16:18:00Z</dcterms:modified>
</cp:coreProperties>
</file>