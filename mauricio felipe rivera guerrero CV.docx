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32CA5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09385EA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E98048E" wp14:editId="38F396ED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A8E178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98048E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0A8E178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6852CB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E111FA1" w14:textId="5D4A03EC" w:rsidR="001B2ABD" w:rsidRPr="00EB18A4" w:rsidRDefault="00EB18A4" w:rsidP="001B2ABD">
            <w:pPr>
              <w:pStyle w:val="Ttulo"/>
              <w:rPr>
                <w:sz w:val="72"/>
                <w:szCs w:val="72"/>
              </w:rPr>
            </w:pPr>
            <w:r w:rsidRPr="00EB18A4">
              <w:rPr>
                <w:sz w:val="72"/>
                <w:szCs w:val="72"/>
              </w:rPr>
              <w:t xml:space="preserve">mauricio felipe rivera guerrero </w:t>
            </w:r>
          </w:p>
          <w:p w14:paraId="31F73157" w14:textId="1F481A74" w:rsidR="001B2ABD" w:rsidRPr="0059649E" w:rsidRDefault="00EB18A4" w:rsidP="001B2ABD">
            <w:pPr>
              <w:pStyle w:val="Subttulo"/>
            </w:pPr>
            <w:r>
              <w:rPr>
                <w:spacing w:val="0"/>
                <w:w w:val="100"/>
              </w:rPr>
              <w:t xml:space="preserve">Gerente </w:t>
            </w:r>
          </w:p>
        </w:tc>
      </w:tr>
      <w:tr w:rsidR="001B2ABD" w:rsidRPr="0059649E" w14:paraId="5C71AD1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5672B5E2B5D49BAAE7DCC8B6A8599AA"/>
              </w:placeholder>
              <w:temporary/>
              <w:showingPlcHdr/>
              <w15:appearance w15:val="hidden"/>
            </w:sdtPr>
            <w:sdtEndPr/>
            <w:sdtContent>
              <w:p w14:paraId="12E48953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61BE04A1" w14:textId="1F48AC33" w:rsidR="00036450" w:rsidRPr="0059649E" w:rsidRDefault="00B90D11" w:rsidP="00B90D11">
            <w:r>
              <w:t>He trabajado en varias instituciones y me enorgullece decir que he aprendido y adquirido conocimientos gracias a la experiencia laboral que he acumulado, gracias a los diversos trabajos en los que he trabajado he aprendido sobre gestionar personas, y tomar decisiones que impactarían en el futuro de la empresa estos conocimientos y experiencia me permiten tener un buen desempeño en el trabajo solicitado.</w:t>
            </w:r>
          </w:p>
          <w:p w14:paraId="51C47D03" w14:textId="77777777" w:rsidR="00036450" w:rsidRPr="0059649E" w:rsidRDefault="00036450" w:rsidP="00036450"/>
          <w:sdt>
            <w:sdtPr>
              <w:id w:val="-1954003311"/>
              <w:placeholder>
                <w:docPart w:val="8E3D88F92EA042E78C3F23BCD8BEB925"/>
              </w:placeholder>
              <w:temporary/>
              <w:showingPlcHdr/>
              <w15:appearance w15:val="hidden"/>
            </w:sdtPr>
            <w:sdtEndPr/>
            <w:sdtContent>
              <w:p w14:paraId="79FCC4D6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962BC71683749A8B750AAF2BD267050"/>
              </w:placeholder>
              <w:temporary/>
              <w:showingPlcHdr/>
              <w15:appearance w15:val="hidden"/>
            </w:sdtPr>
            <w:sdtEndPr/>
            <w:sdtContent>
              <w:p w14:paraId="71184365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87C1FADA81AE4817BA63C434BA4B160D"/>
              </w:placeholder>
              <w:temporary/>
              <w:showingPlcHdr/>
              <w15:appearance w15:val="hidden"/>
            </w:sdtPr>
            <w:sdtEndPr/>
            <w:sdtContent>
              <w:p w14:paraId="4ADE6B0F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51BDF18B" w14:textId="77777777" w:rsidR="004D3011" w:rsidRPr="0059649E" w:rsidRDefault="004D3011" w:rsidP="004D3011"/>
          <w:sdt>
            <w:sdtPr>
              <w:id w:val="67859272"/>
              <w:placeholder>
                <w:docPart w:val="72235D97F41F43EA8D9428C00958A5D8"/>
              </w:placeholder>
              <w:temporary/>
              <w:showingPlcHdr/>
              <w15:appearance w15:val="hidden"/>
            </w:sdtPr>
            <w:sdtEndPr/>
            <w:sdtContent>
              <w:p w14:paraId="7EE84C31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30BFE6D1" w14:textId="629D16AC" w:rsidR="004D3011" w:rsidRPr="0059649E" w:rsidRDefault="00C97828" w:rsidP="004D3011">
            <w:proofErr w:type="spellStart"/>
            <w:r>
              <w:t>Ig</w:t>
            </w:r>
            <w:proofErr w:type="spellEnd"/>
            <w:r>
              <w:t xml:space="preserve">: </w:t>
            </w:r>
            <w:proofErr w:type="spellStart"/>
            <w:r>
              <w:t>m_rivera_g</w:t>
            </w:r>
            <w:proofErr w:type="spellEnd"/>
          </w:p>
          <w:p w14:paraId="4D06B2DF" w14:textId="77777777" w:rsidR="004D3011" w:rsidRPr="0059649E" w:rsidRDefault="004D3011" w:rsidP="004D3011"/>
          <w:sdt>
            <w:sdtPr>
              <w:id w:val="-240260293"/>
              <w:placeholder>
                <w:docPart w:val="72EC5FE4B8844024873C0BC17CCE7A0C"/>
              </w:placeholder>
              <w:temporary/>
              <w:showingPlcHdr/>
              <w15:appearance w15:val="hidden"/>
            </w:sdtPr>
            <w:sdtEndPr/>
            <w:sdtContent>
              <w:p w14:paraId="1508F1C7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58F29C6" w14:textId="187FDF58" w:rsidR="004142CD" w:rsidRPr="0059649E" w:rsidRDefault="00C97828" w:rsidP="004142CD">
            <w:r>
              <w:rPr>
                <w:color w:val="B85A22" w:themeColor="accent2" w:themeShade="BF"/>
                <w:szCs w:val="18"/>
                <w:u w:val="single"/>
              </w:rPr>
              <w:t>Mrivera7517@gmail.com</w:t>
            </w:r>
          </w:p>
          <w:sdt>
            <w:sdtPr>
              <w:id w:val="-1444214663"/>
              <w:placeholder>
                <w:docPart w:val="CE7A07E004CE4F88838E0FD09FF2BB2D"/>
              </w:placeholder>
              <w:temporary/>
              <w:showingPlcHdr/>
              <w15:appearance w15:val="hidden"/>
            </w:sdtPr>
            <w:sdtEndPr/>
            <w:sdtContent>
              <w:p w14:paraId="50426DC4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9872BBE6FACD446D956E0EB484FBD2B9"/>
              </w:placeholder>
              <w:temporary/>
              <w:showingPlcHdr/>
              <w15:appearance w15:val="hidden"/>
            </w:sdtPr>
            <w:sdtEndPr/>
            <w:sdtContent>
              <w:p w14:paraId="1F79D41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D836EB0F9A594515A02B3D9DBD251DF9"/>
              </w:placeholder>
              <w:temporary/>
              <w:showingPlcHdr/>
              <w15:appearance w15:val="hidden"/>
            </w:sdtPr>
            <w:sdtEndPr/>
            <w:sdtContent>
              <w:p w14:paraId="1FC95E2E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8176F52708B64AB099B92838E3565221"/>
              </w:placeholder>
              <w:temporary/>
              <w:showingPlcHdr/>
              <w15:appearance w15:val="hidden"/>
            </w:sdtPr>
            <w:sdtEndPr/>
            <w:sdtContent>
              <w:p w14:paraId="0B2EC190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98577D5FE3F14AD8B4405A5043CA9449"/>
              </w:placeholder>
              <w:temporary/>
              <w:showingPlcHdr/>
              <w15:appearance w15:val="hidden"/>
            </w:sdtPr>
            <w:sdtEndPr/>
            <w:sdtContent>
              <w:p w14:paraId="1BC4634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5821EDA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A4C34799AB446DCB057FA9B230155E8"/>
              </w:placeholder>
              <w:temporary/>
              <w:showingPlcHdr/>
              <w15:appearance w15:val="hidden"/>
            </w:sdtPr>
            <w:sdtEndPr/>
            <w:sdtContent>
              <w:p w14:paraId="28A68BAA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848BF7E" w14:textId="2F2CD0A7" w:rsidR="00036450" w:rsidRPr="0059649E" w:rsidRDefault="00EB18A4" w:rsidP="00B359E4">
            <w:pPr>
              <w:pStyle w:val="Ttulo4"/>
            </w:pPr>
            <w:proofErr w:type="spellStart"/>
            <w:r>
              <w:t>Cecyt</w:t>
            </w:r>
            <w:proofErr w:type="spellEnd"/>
            <w:r>
              <w:t xml:space="preserve"> 10 Carlos Vallejo Márquez </w:t>
            </w:r>
          </w:p>
          <w:p w14:paraId="39E70A3C" w14:textId="3E99067E" w:rsidR="00036450" w:rsidRPr="0059649E" w:rsidRDefault="00EB18A4" w:rsidP="00B359E4">
            <w:pPr>
              <w:pStyle w:val="Fecha"/>
            </w:pPr>
            <w:r>
              <w:t>2022</w:t>
            </w:r>
            <w:r w:rsidR="00036450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6F8061E2" w14:textId="483B8787" w:rsidR="00CC0C6D" w:rsidRPr="0059649E" w:rsidRDefault="00EB18A4" w:rsidP="00CC0C6D">
            <w:r>
              <w:t xml:space="preserve">Curse la carrera técnica en metrología y control de calidad en la cual </w:t>
            </w:r>
            <w:proofErr w:type="spellStart"/>
            <w:r>
              <w:t>adquiri</w:t>
            </w:r>
            <w:proofErr w:type="spellEnd"/>
            <w:r>
              <w:t xml:space="preserve"> conocimientos sobre normas </w:t>
            </w:r>
            <w:proofErr w:type="spellStart"/>
            <w:r>
              <w:t>iso</w:t>
            </w:r>
            <w:proofErr w:type="spellEnd"/>
            <w:r>
              <w:t xml:space="preserve"> y se utilizar herramientas de corte como: torno, fresadora, y ambas en CNC.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2B37FCE2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1DED4597" w14:textId="1088D146" w:rsidR="00036450" w:rsidRPr="0059649E" w:rsidRDefault="00EB18A4" w:rsidP="00B359E4">
            <w:pPr>
              <w:pStyle w:val="Ttulo4"/>
            </w:pPr>
            <w:r>
              <w:t xml:space="preserve">Actual mente estudio en Escuela Superior De Comercio y </w:t>
            </w:r>
            <w:proofErr w:type="spellStart"/>
            <w:r>
              <w:t>Administracion</w:t>
            </w:r>
            <w:proofErr w:type="spellEnd"/>
            <w:r>
              <w:t xml:space="preserve"> unidad </w:t>
            </w:r>
            <w:proofErr w:type="spellStart"/>
            <w:r>
              <w:t>santotomas</w:t>
            </w:r>
            <w:proofErr w:type="spellEnd"/>
            <w:r>
              <w:t xml:space="preserve"> </w:t>
            </w:r>
          </w:p>
          <w:p w14:paraId="32938361" w14:textId="343033C3" w:rsidR="00036450" w:rsidRPr="0059649E" w:rsidRDefault="00EB18A4" w:rsidP="00B359E4">
            <w:pPr>
              <w:pStyle w:val="Fecha"/>
            </w:pPr>
            <w:r>
              <w:t>2025</w:t>
            </w:r>
            <w:r w:rsidR="00036450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6023EBB0" w14:textId="15849849" w:rsidR="001424E5" w:rsidRPr="0059649E" w:rsidRDefault="00EB18A4" w:rsidP="001424E5">
            <w:r>
              <w:t>Acabo de entrar y he aprendido sobre cargo y abono y habilidades del pensamiento como comunicación y expresión de ideas.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5D15BBC4" w14:textId="77777777" w:rsidR="004142CD" w:rsidRPr="0059649E" w:rsidRDefault="004142CD" w:rsidP="00036450"/>
          <w:sdt>
            <w:sdtPr>
              <w:id w:val="1001553383"/>
              <w:placeholder>
                <w:docPart w:val="A3554C7D7D1E43849CEA2846FE66FA8A"/>
              </w:placeholder>
              <w:temporary/>
              <w:showingPlcHdr/>
              <w15:appearance w15:val="hidden"/>
            </w:sdtPr>
            <w:sdtEndPr/>
            <w:sdtContent>
              <w:p w14:paraId="25D13F92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780970F" w14:textId="34692145" w:rsidR="00036450" w:rsidRPr="0059649E" w:rsidRDefault="00C97828" w:rsidP="00B359E4">
            <w:pPr>
              <w:pStyle w:val="Ttulo4"/>
              <w:rPr>
                <w:bCs/>
              </w:rPr>
            </w:pPr>
            <w:proofErr w:type="gramStart"/>
            <w:r>
              <w:t xml:space="preserve">Coppel </w:t>
            </w:r>
            <w:r w:rsidR="00036450" w:rsidRPr="0059649E">
              <w:rPr>
                <w:lang w:bidi="es-ES"/>
              </w:rPr>
              <w:t xml:space="preserve"> </w:t>
            </w:r>
            <w:r>
              <w:t>Gerente</w:t>
            </w:r>
            <w:proofErr w:type="gramEnd"/>
            <w:r>
              <w:t xml:space="preserve"> </w:t>
            </w:r>
          </w:p>
          <w:p w14:paraId="28DF1A1C" w14:textId="11F96A02" w:rsidR="00C97828" w:rsidRPr="00C97828" w:rsidRDefault="00C97828" w:rsidP="00C97828">
            <w:pPr>
              <w:pStyle w:val="Fecha"/>
            </w:pPr>
            <w:r>
              <w:t>2015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 xml:space="preserve">2016 </w:t>
            </w:r>
          </w:p>
          <w:p w14:paraId="0B36FB7D" w14:textId="0FBE8AE8" w:rsidR="00036450" w:rsidRPr="0059649E" w:rsidRDefault="00C97828" w:rsidP="00036450">
            <w:r>
              <w:rPr>
                <w:lang w:bidi="es-ES"/>
              </w:rPr>
              <w:t xml:space="preserve">Motivo al equipo para alcanzar la meta de ventas en un periodo determinado de tiempo </w:t>
            </w:r>
            <w:r w:rsidR="00B90D11">
              <w:rPr>
                <w:lang w:bidi="es-ES"/>
              </w:rPr>
              <w:t xml:space="preserve">(siempre lo </w:t>
            </w:r>
            <w:proofErr w:type="spellStart"/>
            <w:r w:rsidR="00B90D11">
              <w:rPr>
                <w:lang w:bidi="es-ES"/>
              </w:rPr>
              <w:t>conseguia</w:t>
            </w:r>
            <w:proofErr w:type="spellEnd"/>
            <w:r w:rsidR="00B90D11">
              <w:rPr>
                <w:lang w:bidi="es-ES"/>
              </w:rPr>
              <w:t>)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75A968B" w14:textId="77777777" w:rsidR="004D3011" w:rsidRPr="0059649E" w:rsidRDefault="004D3011" w:rsidP="00036450"/>
          <w:p w14:paraId="494E2BCF" w14:textId="062EF332" w:rsidR="004D3011" w:rsidRPr="0059649E" w:rsidRDefault="00C97828" w:rsidP="00B359E4">
            <w:pPr>
              <w:pStyle w:val="Ttulo4"/>
              <w:rPr>
                <w:bCs/>
              </w:rPr>
            </w:pPr>
            <w:r>
              <w:t>Mamitas puebla</w:t>
            </w:r>
            <w:r w:rsidR="002D3CA3" w:rsidRPr="0059649E">
              <w:rPr>
                <w:lang w:bidi="es-ES"/>
              </w:rPr>
              <w:t xml:space="preserve"> </w:t>
            </w:r>
            <w:r>
              <w:t>CEO</w:t>
            </w:r>
          </w:p>
          <w:p w14:paraId="56F391D1" w14:textId="6EB29125" w:rsidR="004D3011" w:rsidRPr="0059649E" w:rsidRDefault="00C97828" w:rsidP="00B359E4">
            <w:pPr>
              <w:pStyle w:val="Fecha"/>
            </w:pPr>
            <w:r>
              <w:t>2016</w:t>
            </w:r>
            <w:r w:rsidR="004142CD" w:rsidRPr="0059649E">
              <w:rPr>
                <w:lang w:bidi="es-ES"/>
              </w:rPr>
              <w:t xml:space="preserve"> - </w:t>
            </w:r>
            <w:r>
              <w:t>2020</w:t>
            </w:r>
          </w:p>
          <w:p w14:paraId="592DF529" w14:textId="6F8F3D53" w:rsidR="004D3011" w:rsidRPr="0059649E" w:rsidRDefault="00C97828" w:rsidP="004D3011">
            <w:r>
              <w:t xml:space="preserve">Administraba la publicidad y divulgación del sitio, además tomaba decisiones que hiciera el jefe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32317DC" w14:textId="77777777" w:rsidR="004D3011" w:rsidRPr="0059649E" w:rsidRDefault="004D3011" w:rsidP="00036450"/>
          <w:p w14:paraId="04573754" w14:textId="70C45425" w:rsidR="004D3011" w:rsidRPr="0059649E" w:rsidRDefault="00C97828" w:rsidP="00B359E4">
            <w:pPr>
              <w:pStyle w:val="Ttulo4"/>
              <w:rPr>
                <w:bCs/>
              </w:rPr>
            </w:pPr>
            <w:proofErr w:type="gramStart"/>
            <w:r>
              <w:t xml:space="preserve">Telmex </w:t>
            </w:r>
            <w:r w:rsidR="002D3CA3" w:rsidRPr="0059649E">
              <w:rPr>
                <w:lang w:bidi="es-ES"/>
              </w:rPr>
              <w:t xml:space="preserve"> </w:t>
            </w:r>
            <w:r>
              <w:t>Director</w:t>
            </w:r>
            <w:proofErr w:type="gramEnd"/>
            <w:r>
              <w:t xml:space="preserve"> </w:t>
            </w:r>
          </w:p>
          <w:p w14:paraId="20F25447" w14:textId="1AB3EBF9" w:rsidR="004D3011" w:rsidRPr="0059649E" w:rsidRDefault="00C97828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- </w:t>
            </w:r>
            <w:r>
              <w:t>2025</w:t>
            </w:r>
          </w:p>
          <w:p w14:paraId="0B97FB91" w14:textId="706B90EE" w:rsidR="004D3011" w:rsidRPr="0059649E" w:rsidRDefault="00C97828" w:rsidP="004D3011">
            <w:r>
              <w:t xml:space="preserve">Tenia a mi cargo 237 personas las cuales gestionaba y les asignaba tareas y trabajos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609A9FFF" w14:textId="77777777" w:rsidR="004D3011" w:rsidRPr="0059649E" w:rsidRDefault="004D3011" w:rsidP="00036450"/>
          <w:sdt>
            <w:sdtPr>
              <w:id w:val="1669594239"/>
              <w:placeholder>
                <w:docPart w:val="C905418CF7494A508AE37021230F8F14"/>
              </w:placeholder>
              <w:temporary/>
              <w:showingPlcHdr/>
              <w15:appearance w15:val="hidden"/>
            </w:sdtPr>
            <w:sdtEndPr/>
            <w:sdtContent>
              <w:p w14:paraId="26F8EDED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36CC7357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73F1C5AE" wp14:editId="1D399E46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10094490" w14:textId="4202F605" w:rsidR="0043117B" w:rsidRDefault="00384371" w:rsidP="000C45FF">
      <w:pPr>
        <w:tabs>
          <w:tab w:val="left" w:pos="990"/>
        </w:tabs>
      </w:pPr>
    </w:p>
    <w:p w14:paraId="780563AC" w14:textId="77777777" w:rsidR="00B90D11" w:rsidRPr="0059649E" w:rsidRDefault="00B90D11" w:rsidP="000C45FF">
      <w:pPr>
        <w:tabs>
          <w:tab w:val="left" w:pos="990"/>
        </w:tabs>
      </w:pPr>
    </w:p>
    <w:sectPr w:rsidR="00B90D11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CADA" w14:textId="77777777" w:rsidR="00384371" w:rsidRDefault="00384371" w:rsidP="000C45FF">
      <w:r>
        <w:separator/>
      </w:r>
    </w:p>
  </w:endnote>
  <w:endnote w:type="continuationSeparator" w:id="0">
    <w:p w14:paraId="486F46BD" w14:textId="77777777" w:rsidR="00384371" w:rsidRDefault="003843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05E5" w14:textId="77777777" w:rsidR="00384371" w:rsidRDefault="00384371" w:rsidP="000C45FF">
      <w:r>
        <w:separator/>
      </w:r>
    </w:p>
  </w:footnote>
  <w:footnote w:type="continuationSeparator" w:id="0">
    <w:p w14:paraId="2BE71B55" w14:textId="77777777" w:rsidR="00384371" w:rsidRDefault="003843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F33F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0AC1DA4" wp14:editId="75F9F13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A4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84371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0B84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90D11"/>
    <w:rsid w:val="00C066B6"/>
    <w:rsid w:val="00C37BA1"/>
    <w:rsid w:val="00C4674C"/>
    <w:rsid w:val="00C506CF"/>
    <w:rsid w:val="00C72BED"/>
    <w:rsid w:val="00C9578B"/>
    <w:rsid w:val="00C97828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18A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1F1B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E2717B6B-EF2E-4E8E-9279-7CDC8B81B620%7d\%7bE1378BB8-CC0C-4851-99C4-79A196A35A9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672B5E2B5D49BAAE7DCC8B6A859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23FD-5EFD-4D88-A718-4D8B800143AC}"/>
      </w:docPartPr>
      <w:docPartBody>
        <w:p w:rsidR="00000000" w:rsidRDefault="0063204A">
          <w:pPr>
            <w:pStyle w:val="D5672B5E2B5D49BAAE7DCC8B6A8599AA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E3D88F92EA042E78C3F23BCD8BE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CEAEF-CDF5-4205-BD75-9EFD08E037AB}"/>
      </w:docPartPr>
      <w:docPartBody>
        <w:p w:rsidR="00000000" w:rsidRDefault="0063204A">
          <w:pPr>
            <w:pStyle w:val="8E3D88F92EA042E78C3F23BCD8BEB925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962BC71683749A8B750AAF2BD267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81CF5-B5B9-47CD-966F-114F4243F746}"/>
      </w:docPartPr>
      <w:docPartBody>
        <w:p w:rsidR="00000000" w:rsidRDefault="0063204A">
          <w:pPr>
            <w:pStyle w:val="1962BC71683749A8B750AAF2BD26705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7C1FADA81AE4817BA63C434BA4B1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5CDB-320C-44AE-A68B-611833A6FACB}"/>
      </w:docPartPr>
      <w:docPartBody>
        <w:p w:rsidR="00000000" w:rsidRDefault="0063204A">
          <w:pPr>
            <w:pStyle w:val="87C1FADA81AE4817BA63C434BA4B160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72235D97F41F43EA8D9428C00958A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2F529-81AE-4537-BF72-419B0034207B}"/>
      </w:docPartPr>
      <w:docPartBody>
        <w:p w:rsidR="00000000" w:rsidRDefault="0063204A">
          <w:pPr>
            <w:pStyle w:val="72235D97F41F43EA8D9428C00958A5D8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2EC5FE4B8844024873C0BC17CCE7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66E1-D054-4E1B-A1F2-F6BB2882D7DE}"/>
      </w:docPartPr>
      <w:docPartBody>
        <w:p w:rsidR="00000000" w:rsidRDefault="0063204A">
          <w:pPr>
            <w:pStyle w:val="72EC5FE4B8844024873C0BC17CCE7A0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E7A07E004CE4F88838E0FD09FF2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8F55-7E1C-49F9-90D5-3F8EBC56FA5E}"/>
      </w:docPartPr>
      <w:docPartBody>
        <w:p w:rsidR="00000000" w:rsidRDefault="0063204A">
          <w:pPr>
            <w:pStyle w:val="CE7A07E004CE4F88838E0FD09FF2BB2D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9872BBE6FACD446D956E0EB484FBD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E280-0AAD-4E35-980D-E63B5D3B99C9}"/>
      </w:docPartPr>
      <w:docPartBody>
        <w:p w:rsidR="00000000" w:rsidRDefault="0063204A">
          <w:pPr>
            <w:pStyle w:val="9872BBE6FACD446D956E0EB484FBD2B9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D836EB0F9A594515A02B3D9DBD251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F40B8-5D38-49D7-8D99-E8467F402A72}"/>
      </w:docPartPr>
      <w:docPartBody>
        <w:p w:rsidR="00000000" w:rsidRDefault="0063204A">
          <w:pPr>
            <w:pStyle w:val="D836EB0F9A594515A02B3D9DBD251DF9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8176F52708B64AB099B92838E3565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3D3D0-D3FD-4F1F-A58C-3DDB08A8F196}"/>
      </w:docPartPr>
      <w:docPartBody>
        <w:p w:rsidR="00000000" w:rsidRDefault="0063204A">
          <w:pPr>
            <w:pStyle w:val="8176F52708B64AB099B92838E3565221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98577D5FE3F14AD8B4405A5043CA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C815-D07E-44CF-89B2-949D378CB5F1}"/>
      </w:docPartPr>
      <w:docPartBody>
        <w:p w:rsidR="00000000" w:rsidRDefault="0063204A">
          <w:pPr>
            <w:pStyle w:val="98577D5FE3F14AD8B4405A5043CA9449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5A4C34799AB446DCB057FA9B2301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ECE7-139F-4535-A55A-98C36A8F2F41}"/>
      </w:docPartPr>
      <w:docPartBody>
        <w:p w:rsidR="00000000" w:rsidRDefault="0063204A">
          <w:pPr>
            <w:pStyle w:val="5A4C34799AB446DCB057FA9B230155E8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3554C7D7D1E43849CEA2846FE66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2BC0D-B4C5-43CA-931F-DE18890AF03E}"/>
      </w:docPartPr>
      <w:docPartBody>
        <w:p w:rsidR="00000000" w:rsidRDefault="0063204A">
          <w:pPr>
            <w:pStyle w:val="A3554C7D7D1E43849CEA2846FE66FA8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C905418CF7494A508AE37021230F8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DF999-6853-470C-9011-8A5B42EDBB1F}"/>
      </w:docPartPr>
      <w:docPartBody>
        <w:p w:rsidR="00000000" w:rsidRDefault="0063204A">
          <w:pPr>
            <w:pStyle w:val="C905418CF7494A508AE37021230F8F14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4A"/>
    <w:rsid w:val="0063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7F1B560ADE487F8BC7B59CC31705F8">
    <w:name w:val="227F1B560ADE487F8BC7B59CC31705F8"/>
  </w:style>
  <w:style w:type="paragraph" w:customStyle="1" w:styleId="4F4BECF6B24642FB8908CFF12C22FCB9">
    <w:name w:val="4F4BECF6B24642FB8908CFF12C22FCB9"/>
  </w:style>
  <w:style w:type="paragraph" w:customStyle="1" w:styleId="D5672B5E2B5D49BAAE7DCC8B6A8599AA">
    <w:name w:val="D5672B5E2B5D49BAAE7DCC8B6A8599AA"/>
  </w:style>
  <w:style w:type="paragraph" w:customStyle="1" w:styleId="1AFC77A3FF3E4FD0963820E9032501CA">
    <w:name w:val="1AFC77A3FF3E4FD0963820E9032501CA"/>
  </w:style>
  <w:style w:type="paragraph" w:customStyle="1" w:styleId="8E3D88F92EA042E78C3F23BCD8BEB925">
    <w:name w:val="8E3D88F92EA042E78C3F23BCD8BEB925"/>
  </w:style>
  <w:style w:type="paragraph" w:customStyle="1" w:styleId="1962BC71683749A8B750AAF2BD267050">
    <w:name w:val="1962BC71683749A8B750AAF2BD267050"/>
  </w:style>
  <w:style w:type="paragraph" w:customStyle="1" w:styleId="87C1FADA81AE4817BA63C434BA4B160D">
    <w:name w:val="87C1FADA81AE4817BA63C434BA4B160D"/>
  </w:style>
  <w:style w:type="paragraph" w:customStyle="1" w:styleId="72235D97F41F43EA8D9428C00958A5D8">
    <w:name w:val="72235D97F41F43EA8D9428C00958A5D8"/>
  </w:style>
  <w:style w:type="paragraph" w:customStyle="1" w:styleId="DFD911B6EECD4775AC30E9F47E51055A">
    <w:name w:val="DFD911B6EECD4775AC30E9F47E51055A"/>
  </w:style>
  <w:style w:type="paragraph" w:customStyle="1" w:styleId="72EC5FE4B8844024873C0BC17CCE7A0C">
    <w:name w:val="72EC5FE4B8844024873C0BC17CCE7A0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788ADD871524C328F36A2806683C621">
    <w:name w:val="4788ADD871524C328F36A2806683C621"/>
  </w:style>
  <w:style w:type="paragraph" w:customStyle="1" w:styleId="CE7A07E004CE4F88838E0FD09FF2BB2D">
    <w:name w:val="CE7A07E004CE4F88838E0FD09FF2BB2D"/>
  </w:style>
  <w:style w:type="paragraph" w:customStyle="1" w:styleId="9872BBE6FACD446D956E0EB484FBD2B9">
    <w:name w:val="9872BBE6FACD446D956E0EB484FBD2B9"/>
  </w:style>
  <w:style w:type="paragraph" w:customStyle="1" w:styleId="D836EB0F9A594515A02B3D9DBD251DF9">
    <w:name w:val="D836EB0F9A594515A02B3D9DBD251DF9"/>
  </w:style>
  <w:style w:type="paragraph" w:customStyle="1" w:styleId="8176F52708B64AB099B92838E3565221">
    <w:name w:val="8176F52708B64AB099B92838E3565221"/>
  </w:style>
  <w:style w:type="paragraph" w:customStyle="1" w:styleId="98577D5FE3F14AD8B4405A5043CA9449">
    <w:name w:val="98577D5FE3F14AD8B4405A5043CA9449"/>
  </w:style>
  <w:style w:type="paragraph" w:customStyle="1" w:styleId="5A4C34799AB446DCB057FA9B230155E8">
    <w:name w:val="5A4C34799AB446DCB057FA9B230155E8"/>
  </w:style>
  <w:style w:type="paragraph" w:customStyle="1" w:styleId="9423A711238A4AA7BF289ECEF1ACA70D">
    <w:name w:val="9423A711238A4AA7BF289ECEF1ACA70D"/>
  </w:style>
  <w:style w:type="paragraph" w:customStyle="1" w:styleId="1639248627DD45ABBE060569D63B0E97">
    <w:name w:val="1639248627DD45ABBE060569D63B0E97"/>
  </w:style>
  <w:style w:type="paragraph" w:customStyle="1" w:styleId="E5337D7EDD0D49DF8CCB1F4125F28755">
    <w:name w:val="E5337D7EDD0D49DF8CCB1F4125F28755"/>
  </w:style>
  <w:style w:type="paragraph" w:customStyle="1" w:styleId="1176AA414B5146D0AB70D8437EB7BDD3">
    <w:name w:val="1176AA414B5146D0AB70D8437EB7BDD3"/>
  </w:style>
  <w:style w:type="paragraph" w:customStyle="1" w:styleId="2EA8B506C6414300A9D8548E9028EE05">
    <w:name w:val="2EA8B506C6414300A9D8548E9028EE05"/>
  </w:style>
  <w:style w:type="paragraph" w:customStyle="1" w:styleId="44D14B6CA79E453699C010BD2F7E6788">
    <w:name w:val="44D14B6CA79E453699C010BD2F7E6788"/>
  </w:style>
  <w:style w:type="paragraph" w:customStyle="1" w:styleId="42DC767DF0334A07BC013CA266722C2A">
    <w:name w:val="42DC767DF0334A07BC013CA266722C2A"/>
  </w:style>
  <w:style w:type="paragraph" w:customStyle="1" w:styleId="BEC66BEE819E4CC3A4AA15D6E61C94B1">
    <w:name w:val="BEC66BEE819E4CC3A4AA15D6E61C94B1"/>
  </w:style>
  <w:style w:type="paragraph" w:customStyle="1" w:styleId="A3554C7D7D1E43849CEA2846FE66FA8A">
    <w:name w:val="A3554C7D7D1E43849CEA2846FE66FA8A"/>
  </w:style>
  <w:style w:type="paragraph" w:customStyle="1" w:styleId="35BB1C7216374BC1B09BE39019B126D7">
    <w:name w:val="35BB1C7216374BC1B09BE39019B126D7"/>
  </w:style>
  <w:style w:type="paragraph" w:customStyle="1" w:styleId="FE95846943424A41AD057F54E64334B8">
    <w:name w:val="FE95846943424A41AD057F54E64334B8"/>
  </w:style>
  <w:style w:type="paragraph" w:customStyle="1" w:styleId="5093D321682D4EC1BD668560C45157BB">
    <w:name w:val="5093D321682D4EC1BD668560C45157BB"/>
  </w:style>
  <w:style w:type="paragraph" w:customStyle="1" w:styleId="08709F7BD154444CBB392BBCE00A058E">
    <w:name w:val="08709F7BD154444CBB392BBCE00A058E"/>
  </w:style>
  <w:style w:type="paragraph" w:customStyle="1" w:styleId="3409A52582F145C196E3BEE057D19588">
    <w:name w:val="3409A52582F145C196E3BEE057D19588"/>
  </w:style>
  <w:style w:type="paragraph" w:customStyle="1" w:styleId="C13270B4863045A2B1C2D4C3C2C40D33">
    <w:name w:val="C13270B4863045A2B1C2D4C3C2C40D33"/>
  </w:style>
  <w:style w:type="paragraph" w:customStyle="1" w:styleId="144600E7B4064B23A4BDBB5F25E67474">
    <w:name w:val="144600E7B4064B23A4BDBB5F25E67474"/>
  </w:style>
  <w:style w:type="paragraph" w:customStyle="1" w:styleId="F1E3D7AD403D46639CB08E7537059811">
    <w:name w:val="F1E3D7AD403D46639CB08E7537059811"/>
  </w:style>
  <w:style w:type="paragraph" w:customStyle="1" w:styleId="A6DF73D387044C89B361B594AAE404E2">
    <w:name w:val="A6DF73D387044C89B361B594AAE404E2"/>
  </w:style>
  <w:style w:type="paragraph" w:customStyle="1" w:styleId="A6D052DE83CC4683BCD40F94548724B4">
    <w:name w:val="A6D052DE83CC4683BCD40F94548724B4"/>
  </w:style>
  <w:style w:type="paragraph" w:customStyle="1" w:styleId="B45E6DE80C3D412898A974A1BBE10B80">
    <w:name w:val="B45E6DE80C3D412898A974A1BBE10B80"/>
  </w:style>
  <w:style w:type="paragraph" w:customStyle="1" w:styleId="AE10198D6BD94046A857DB4FF630F9D3">
    <w:name w:val="AE10198D6BD94046A857DB4FF630F9D3"/>
  </w:style>
  <w:style w:type="paragraph" w:customStyle="1" w:styleId="C3E8722F47824C2BA7D23E655FD33D2F">
    <w:name w:val="C3E8722F47824C2BA7D23E655FD33D2F"/>
  </w:style>
  <w:style w:type="paragraph" w:customStyle="1" w:styleId="E00C0A8AEB6C4F55AA0CAFAA1D56B65D">
    <w:name w:val="E00C0A8AEB6C4F55AA0CAFAA1D56B65D"/>
  </w:style>
  <w:style w:type="paragraph" w:customStyle="1" w:styleId="5B2C274A739040DDA784AF7023517956">
    <w:name w:val="5B2C274A739040DDA784AF7023517956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C905418CF7494A508AE37021230F8F14">
    <w:name w:val="C905418CF7494A508AE37021230F8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{E1378BB8-CC0C-4851-99C4-79A196A35A95}tf00546271_win32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2025-09-08T16:08:00Z</dcterms:created>
  <dcterms:modified xsi:type="dcterms:W3CDTF">2025-09-08T16:42:00Z</dcterms:modified>
</cp:coreProperties>
</file>